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593D1265">
                    <wp:simplePos x="0" y="0"/>
                    <wp:positionH relativeFrom="column">
                      <wp:posOffset>-19821</wp:posOffset>
                    </wp:positionH>
                    <wp:positionV relativeFrom="paragraph">
                      <wp:posOffset>4344721</wp:posOffset>
                    </wp:positionV>
                    <wp:extent cx="6188710" cy="1818229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181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23E49B5B" w:rsidR="00FB0992" w:rsidRPr="0053537A" w:rsidRDefault="007E065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ANÁLISE E MODELAGEM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5pt;margin-top:342.1pt;width:487.3pt;height:1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23E49B5B" w:rsidR="00FB0992" w:rsidRPr="0053537A" w:rsidRDefault="007E0654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ANÁLISE E MODELAGEM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4F78895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48AC4AC" w:rsidR="00FB0992" w:rsidRPr="00B3428C" w:rsidRDefault="004A0EAF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5D46A6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2024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0F7447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48AC4AC" w:rsidR="00FB0992" w:rsidRPr="00B3428C" w:rsidRDefault="004A0EAF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5D46A6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2024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  <w:lang w:eastAsia="pt-BR"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435EBF88" w14:textId="5D22DC83" w:rsidR="008E19BB" w:rsidRPr="00474851" w:rsidRDefault="008E19BB" w:rsidP="008E19BB">
      <w:pPr>
        <w:pStyle w:val="11-TIPODETRABALHO"/>
        <w:jc w:val="both"/>
        <w:rPr>
          <w:color w:val="FF0000"/>
          <w:sz w:val="44"/>
          <w:szCs w:val="44"/>
        </w:rPr>
      </w:pPr>
      <w:r w:rsidRPr="00474851">
        <w:rPr>
          <w:sz w:val="44"/>
          <w:szCs w:val="44"/>
        </w:rPr>
        <w:t>ALUNO:</w:t>
      </w:r>
      <w:r w:rsidR="00267F84">
        <w:rPr>
          <w:color w:val="FF0000"/>
          <w:sz w:val="44"/>
          <w:szCs w:val="44"/>
        </w:rPr>
        <w:t xml:space="preserve"> PEDro henrique, ru: 4845775</w:t>
      </w:r>
    </w:p>
    <w:p w14:paraId="6A5F6B08" w14:textId="16F78ABB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1979"/>
        <w:gridCol w:w="7737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58088D96" w:rsidR="00CE3906" w:rsidRPr="00D91FAE" w:rsidRDefault="00CE3906" w:rsidP="0039785D">
            <w:pPr>
              <w:ind w:firstLine="0"/>
              <w:jc w:val="left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C6A70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2DC022A9" w:rsidR="00CE3906" w:rsidRPr="00FB0323" w:rsidRDefault="00CE3906" w:rsidP="008E178A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>Questão</w:t>
            </w:r>
            <w:r w:rsidR="0039785D">
              <w:rPr>
                <w:b/>
                <w:bCs/>
                <w:color w:val="113162"/>
                <w:sz w:val="32"/>
                <w:szCs w:val="32"/>
              </w:rPr>
              <w:t xml:space="preserve"> 01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 – </w:t>
            </w:r>
            <w:r w:rsidR="00940FD8" w:rsidRPr="00940FD8">
              <w:rPr>
                <w:b/>
                <w:bCs/>
                <w:color w:val="113162"/>
                <w:sz w:val="32"/>
                <w:szCs w:val="32"/>
              </w:rPr>
              <w:t>Criação de diagrama de caso de uso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3979B690" w14:textId="19B98996" w:rsidR="00233421" w:rsidRPr="00FB0323" w:rsidRDefault="00227CD3" w:rsidP="0071050E">
            <w:pPr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C1EA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B41485" w14:paraId="416B7C47" w14:textId="77777777" w:rsidTr="00120401">
        <w:tc>
          <w:tcPr>
            <w:tcW w:w="4858" w:type="dxa"/>
          </w:tcPr>
          <w:p w14:paraId="62489E28" w14:textId="6B924EA4" w:rsidR="00BF770A" w:rsidRPr="00184447" w:rsidRDefault="00A55825" w:rsidP="0053537A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>s requisitos funcionais e não funcionais (mínimo 3 de cada)</w:t>
            </w:r>
            <w:r w:rsidR="00B41485" w:rsidRPr="00527747">
              <w:rPr>
                <w:b/>
                <w:bCs/>
                <w:color w:val="113162"/>
              </w:rPr>
              <w:t>:</w:t>
            </w:r>
          </w:p>
          <w:p w14:paraId="548E7352" w14:textId="77777777" w:rsidR="00B41485" w:rsidRDefault="00B41485" w:rsidP="00724BDF">
            <w:pPr>
              <w:ind w:firstLine="0"/>
              <w:jc w:val="center"/>
            </w:pPr>
          </w:p>
          <w:p w14:paraId="0B126A56" w14:textId="77777777" w:rsidR="00FE0A47" w:rsidRDefault="00FE0A47" w:rsidP="00724BDF">
            <w:pPr>
              <w:ind w:firstLine="0"/>
              <w:jc w:val="center"/>
            </w:pPr>
          </w:p>
          <w:p w14:paraId="1E7227E6" w14:textId="449C558B" w:rsidR="00FE0A47" w:rsidRDefault="00CB72A5" w:rsidP="00724BDF">
            <w:pPr>
              <w:ind w:firstLine="0"/>
              <w:jc w:val="center"/>
            </w:pPr>
            <w:r>
              <w:t>Requisitos funcionais:</w:t>
            </w:r>
          </w:p>
          <w:p w14:paraId="4587E55A" w14:textId="77777777" w:rsidR="00FE0A47" w:rsidRDefault="00FE0A47" w:rsidP="00724BDF">
            <w:pPr>
              <w:ind w:firstLine="0"/>
              <w:jc w:val="center"/>
            </w:pPr>
          </w:p>
          <w:p w14:paraId="182A6003" w14:textId="05BDAF02" w:rsidR="00CB72A5" w:rsidRPr="00CB72A5" w:rsidRDefault="00BE4DA8" w:rsidP="00CB72A5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1°: o sistema irá</w:t>
            </w:r>
            <w:r w:rsidR="00CB72A5" w:rsidRPr="00CB72A5">
              <w:rPr>
                <w:color w:val="000000" w:themeColor="text1"/>
              </w:rPr>
              <w:t xml:space="preserve"> realizar a abertura e</w:t>
            </w:r>
            <w:r>
              <w:rPr>
                <w:color w:val="000000" w:themeColor="text1"/>
              </w:rPr>
              <w:t xml:space="preserve"> fechamento de portas do escritó</w:t>
            </w:r>
            <w:r w:rsidR="00CB72A5" w:rsidRPr="00CB72A5">
              <w:rPr>
                <w:color w:val="000000" w:themeColor="text1"/>
              </w:rPr>
              <w:t>rio da empresa, por meio de comando de voz</w:t>
            </w:r>
          </w:p>
          <w:p w14:paraId="2CB2237D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4908486D" w14:textId="7649F78B" w:rsidR="00CB72A5" w:rsidRPr="00CB72A5" w:rsidRDefault="00BE4DA8" w:rsidP="00CB72A5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2°: o sistema irá </w:t>
            </w:r>
            <w:r w:rsidR="00CB72A5" w:rsidRPr="00CB72A5">
              <w:rPr>
                <w:color w:val="000000" w:themeColor="text1"/>
              </w:rPr>
              <w:t>realizar um c</w:t>
            </w:r>
            <w:r>
              <w:rPr>
                <w:color w:val="000000" w:themeColor="text1"/>
              </w:rPr>
              <w:t>ontrole de iluminação do escritó</w:t>
            </w:r>
            <w:r w:rsidR="00CB72A5" w:rsidRPr="00CB72A5">
              <w:rPr>
                <w:color w:val="000000" w:themeColor="text1"/>
              </w:rPr>
              <w:t>rio da empresa, por comando de voz com IA</w:t>
            </w:r>
          </w:p>
          <w:p w14:paraId="5DCF6B84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3147EAE0" w14:textId="0B727B92" w:rsidR="00FE0A47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 xml:space="preserve">3°: o sistema realizara um controle de acesso de portas das salas da empresa, </w:t>
            </w:r>
            <w:r w:rsidR="00BE4DA8">
              <w:rPr>
                <w:color w:val="000000" w:themeColor="text1"/>
              </w:rPr>
              <w:t>por meio de monitoramento por câ</w:t>
            </w:r>
            <w:r w:rsidRPr="00CB72A5">
              <w:rPr>
                <w:color w:val="000000" w:themeColor="text1"/>
              </w:rPr>
              <w:t>mera com IA</w:t>
            </w:r>
          </w:p>
          <w:p w14:paraId="3AB6EF10" w14:textId="77777777" w:rsidR="0000533D" w:rsidRDefault="0000533D" w:rsidP="00724BDF">
            <w:pPr>
              <w:ind w:firstLine="0"/>
              <w:jc w:val="center"/>
              <w:rPr>
                <w:color w:val="000000" w:themeColor="text1"/>
              </w:rPr>
            </w:pPr>
          </w:p>
          <w:p w14:paraId="7EEB2DAE" w14:textId="70D2900C" w:rsidR="00CB72A5" w:rsidRDefault="00CB72A5" w:rsidP="00724BDF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Requisitos não funcionais: </w:t>
            </w:r>
          </w:p>
          <w:p w14:paraId="58ED1C69" w14:textId="77777777" w:rsidR="00CB72A5" w:rsidRDefault="00CB72A5" w:rsidP="00724BDF">
            <w:pPr>
              <w:ind w:firstLine="0"/>
              <w:jc w:val="center"/>
              <w:rPr>
                <w:color w:val="000000" w:themeColor="text1"/>
              </w:rPr>
            </w:pPr>
          </w:p>
          <w:p w14:paraId="46D6C777" w14:textId="78D0583C" w:rsidR="00CB72A5" w:rsidRPr="00CB72A5" w:rsidRDefault="00BE4DA8" w:rsidP="00CB72A5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1°: todos os funcioná</w:t>
            </w:r>
            <w:r w:rsidR="00CB72A5" w:rsidRPr="00CB72A5">
              <w:rPr>
                <w:color w:val="000000" w:themeColor="text1"/>
              </w:rPr>
              <w:t>rios irão ter acesso aos sistemas de ar condicionado</w:t>
            </w:r>
          </w:p>
          <w:p w14:paraId="38AEF726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2B4C3B42" w14:textId="18639A0B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>2°:</w:t>
            </w:r>
            <w:r w:rsidR="00BE4DA8">
              <w:rPr>
                <w:color w:val="000000" w:themeColor="text1"/>
              </w:rPr>
              <w:t xml:space="preserve"> sistema funciona apenas em horá</w:t>
            </w:r>
            <w:r w:rsidRPr="00CB72A5">
              <w:rPr>
                <w:color w:val="000000" w:themeColor="text1"/>
              </w:rPr>
              <w:t>rio comercial</w:t>
            </w:r>
          </w:p>
          <w:p w14:paraId="268A0D46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1B67D252" w14:textId="610F2A7F" w:rsidR="00CB72A5" w:rsidRPr="00CB72A5" w:rsidRDefault="003F5213" w:rsidP="00CB72A5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3°: o sistema de captura de imagens terá um hardware único e separado</w:t>
            </w:r>
          </w:p>
          <w:p w14:paraId="3DBE2955" w14:textId="763969AF" w:rsidR="0025515D" w:rsidRPr="0025515D" w:rsidRDefault="0025515D" w:rsidP="00A5582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858" w:type="dxa"/>
          </w:tcPr>
          <w:p w14:paraId="11761DD5" w14:textId="32C0999F" w:rsidR="00B41485" w:rsidRDefault="008E3095" w:rsidP="0053537A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lastRenderedPageBreak/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="00B60A26">
              <w:rPr>
                <w:b/>
                <w:bCs/>
                <w:color w:val="113162"/>
              </w:rPr>
              <w:t xml:space="preserve"> de Caso de Uso</w:t>
            </w:r>
            <w:r w:rsidRPr="00FB0323">
              <w:rPr>
                <w:b/>
                <w:bCs/>
                <w:color w:val="113162"/>
              </w:rPr>
              <w:t xml:space="preserve"> (não esquecer do identificador pessoal</w:t>
            </w:r>
            <w:r w:rsidR="00B41485" w:rsidRPr="00FB0323">
              <w:rPr>
                <w:b/>
                <w:bCs/>
                <w:color w:val="113162"/>
              </w:rPr>
              <w:t>):</w:t>
            </w:r>
            <w:r w:rsidR="008B626B">
              <w:rPr>
                <w:b/>
                <w:bCs/>
                <w:color w:val="113162"/>
              </w:rPr>
              <w:t xml:space="preserve"> RU: 4845775</w:t>
            </w:r>
          </w:p>
          <w:p w14:paraId="548E6532" w14:textId="77777777" w:rsidR="0000533D" w:rsidRPr="00FB0323" w:rsidRDefault="0000533D" w:rsidP="0000533D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</w:p>
          <w:p w14:paraId="3E3CE6B5" w14:textId="3B0CD47F" w:rsidR="00877509" w:rsidRPr="00545367" w:rsidRDefault="00FF0D67" w:rsidP="008B626B">
            <w:pPr>
              <w:pStyle w:val="Legenda"/>
              <w:rPr>
                <w:bCs/>
                <w:color w:val="FF0000"/>
              </w:rPr>
            </w:pPr>
            <w:r w:rsidRPr="00FF0D67">
              <w:rPr>
                <w:b w:val="0"/>
                <w:iCs w:val="0"/>
                <w:noProof/>
                <w:color w:val="FF0000"/>
                <w:sz w:val="22"/>
                <w:szCs w:val="22"/>
              </w:rPr>
              <w:drawing>
                <wp:inline distT="0" distB="0" distL="0" distR="0" wp14:anchorId="1B15CE09" wp14:editId="2E1A80B6">
                  <wp:extent cx="4801084" cy="4855029"/>
                  <wp:effectExtent l="0" t="0" r="0" b="3175"/>
                  <wp:docPr id="2" name="Imagem 2" descr="C:\Users\Pedro\Pictures\TP5DQiD038NtSmgHVIZDJzOn9WNl0gK7K6UKH62FYaPUbHwcxQBGRO_WYtKcSG8fZLVloVgaXsQT3DNwhdKjxGnCG7b_C0Yiv8qbEeVUH67obFhXNLacW0comQpF_vhgM6qgvmg6STyIJ1uv6NK8WQ2MQ2gv60GsoIlRy7ESzUeWVtqYZoaZrREotZsGFw32LjGmdVRLzzUDuq1KQDg-uu.png.cr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dro\Pictures\TP5DQiD038NtSmgHVIZDJzOn9WNl0gK7K6UKH62FYaPUbHwcxQBGRO_WYtKcSG8fZLVloVgaXsQT3DNwhdKjxGnCG7b_C0Yiv8qbEeVUH67obFhXNLacW0comQpF_vhgM6qgvmg6STyIJ1uv6NK8WQ2MQ2gv60GsoIlRy7ESzUeWVtqYZoaZrREotZsGFw32LjGmdVRLzzUDuq1KQDg-uu.png.cr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499" cy="4862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Toc57038271"/>
            <w:r w:rsidR="00BB69FE" w:rsidRPr="00BB69FE">
              <w:t xml:space="preserve">Figura </w:t>
            </w:r>
            <w:bookmarkEnd w:id="1"/>
            <w:r w:rsidR="00A55825">
              <w:t>1</w:t>
            </w:r>
            <w:r w:rsidR="00483E91">
              <w:rPr>
                <w:color w:val="FF0000"/>
              </w:rPr>
              <w:t xml:space="preserve">: A imagem representa um diagrama de caso de uso, </w:t>
            </w:r>
            <w:r w:rsidR="00514203">
              <w:rPr>
                <w:color w:val="FF0000"/>
              </w:rPr>
              <w:t>com 6 casos de uso criados a partir de 6 requisitos funcionais,</w:t>
            </w:r>
            <w:r w:rsidR="00E8285A">
              <w:rPr>
                <w:color w:val="FF0000"/>
              </w:rPr>
              <w:t xml:space="preserve"> com 2 atores interagindo com eles, onde 1 deles, é um ator principal denominado de Usuário, interagindo com 3 dos 6 casos de uso do sistema, e o outro, 1 ator secundário chamado de IA, interagindo com 3 dos 6 casos de uso existentes dentro do sistema.</w:t>
            </w:r>
            <w:r w:rsidR="00487DFB">
              <w:rPr>
                <w:color w:val="FF0000"/>
              </w:rPr>
              <w:t xml:space="preserve"> 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799A8EB9" w:rsidR="00093299" w:rsidRPr="00E83E3C" w:rsidRDefault="003C20E6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7E0654">
              <w:rPr>
                <w:b/>
                <w:bCs/>
                <w:color w:val="113162"/>
              </w:rPr>
              <w:t>Dos requisitos que você coletou, como é realizada a identificação de qual requisito é funcional e qual é requisito não funcional</w:t>
            </w:r>
            <w:r w:rsidR="0071050E" w:rsidRPr="0071050E">
              <w:rPr>
                <w:b/>
                <w:bCs/>
                <w:color w:val="113162"/>
              </w:rPr>
              <w:t>?</w:t>
            </w:r>
          </w:p>
          <w:p w14:paraId="2300BEEE" w14:textId="36BCF542" w:rsidR="00FE0A47" w:rsidRPr="00734D48" w:rsidRDefault="00AB3409" w:rsidP="00FE0A47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483E91">
              <w:rPr>
                <w:color w:val="FF0000"/>
              </w:rPr>
              <w:t>Para identificar um requi</w:t>
            </w:r>
            <w:r w:rsidR="00BE4DA8">
              <w:rPr>
                <w:color w:val="FF0000"/>
              </w:rPr>
              <w:t>sito funcional, é necessário analisar</w:t>
            </w:r>
            <w:r w:rsidR="00483E91">
              <w:rPr>
                <w:color w:val="FF0000"/>
              </w:rPr>
              <w:t xml:space="preserve"> se o requisito em questão representa algum tipo de funcionalidade, de tarefa que o sistema irá realizar, e um n</w:t>
            </w:r>
            <w:r w:rsidR="00BE4DA8">
              <w:rPr>
                <w:color w:val="FF0000"/>
              </w:rPr>
              <w:t>ão funcional, é preciso identificar</w:t>
            </w:r>
            <w:r w:rsidR="00483E91">
              <w:rPr>
                <w:color w:val="FF0000"/>
              </w:rPr>
              <w:t xml:space="preserve"> se o</w:t>
            </w:r>
            <w:r w:rsidR="00265E01">
              <w:rPr>
                <w:color w:val="FF0000"/>
              </w:rPr>
              <w:t xml:space="preserve"> requisito que se está trabalhando</w:t>
            </w:r>
            <w:r w:rsidR="00483E91">
              <w:rPr>
                <w:color w:val="FF0000"/>
              </w:rPr>
              <w:t xml:space="preserve"> representa algum tipo de característica referente ao sistema.</w:t>
            </w:r>
          </w:p>
          <w:p w14:paraId="2F59924A" w14:textId="6EA988B9" w:rsidR="00AB3409" w:rsidRDefault="00AB3409" w:rsidP="00AB3409">
            <w:pPr>
              <w:pStyle w:val="PargrafodaLista"/>
              <w:ind w:left="457" w:firstLine="0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1962"/>
        <w:gridCol w:w="7754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39481B39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C60BF4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276BC663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EA6AB4" w:rsidRPr="00EA6AB4">
              <w:rPr>
                <w:b/>
                <w:bCs/>
                <w:color w:val="113162"/>
                <w:sz w:val="32"/>
                <w:szCs w:val="32"/>
              </w:rPr>
              <w:t>Criação de diagrama de Classes</w:t>
            </w:r>
            <w:r w:rsidR="00DA2C08" w:rsidRP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09B80317" w14:textId="2AE410F3" w:rsidR="00233421" w:rsidRPr="00834C32" w:rsidRDefault="00E85A20" w:rsidP="0071050E">
            <w:pPr>
              <w:pStyle w:val="PargrafodaLista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6E70B3" w14:paraId="6539DA53" w14:textId="77777777" w:rsidTr="00120401">
        <w:tc>
          <w:tcPr>
            <w:tcW w:w="4858" w:type="dxa"/>
          </w:tcPr>
          <w:p w14:paraId="72B5F407" w14:textId="08B33C6B" w:rsidR="00F844F8" w:rsidRPr="00184447" w:rsidRDefault="00F844F8" w:rsidP="00F844F8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 xml:space="preserve">s requisitos funcionais e não funcionais (mínimo 3 de cada </w:t>
            </w:r>
            <w:r w:rsidR="00B60A26">
              <w:rPr>
                <w:b/>
                <w:bCs/>
                <w:color w:val="113162"/>
              </w:rPr>
              <w:t>diferentes da questão 1</w:t>
            </w:r>
            <w:r>
              <w:rPr>
                <w:b/>
                <w:bCs/>
                <w:color w:val="113162"/>
              </w:rPr>
              <w:t>)</w:t>
            </w:r>
            <w:r w:rsidRPr="00527747">
              <w:rPr>
                <w:b/>
                <w:bCs/>
                <w:color w:val="113162"/>
              </w:rPr>
              <w:t>:</w:t>
            </w:r>
          </w:p>
          <w:p w14:paraId="495FA608" w14:textId="77777777" w:rsidR="00F844F8" w:rsidRDefault="00F844F8" w:rsidP="00F844F8">
            <w:pPr>
              <w:ind w:firstLine="0"/>
              <w:jc w:val="center"/>
            </w:pPr>
          </w:p>
          <w:p w14:paraId="7571538D" w14:textId="77777777" w:rsidR="00F844F8" w:rsidRDefault="00F844F8" w:rsidP="00F844F8">
            <w:pPr>
              <w:ind w:firstLine="0"/>
              <w:jc w:val="center"/>
            </w:pPr>
          </w:p>
          <w:p w14:paraId="179F2F7A" w14:textId="77777777" w:rsidR="00F844F8" w:rsidRDefault="00F844F8" w:rsidP="00F844F8">
            <w:pPr>
              <w:ind w:firstLine="0"/>
              <w:jc w:val="center"/>
            </w:pPr>
          </w:p>
          <w:p w14:paraId="50ED1A7C" w14:textId="77777777" w:rsidR="00F844F8" w:rsidRPr="00CB72A5" w:rsidRDefault="00F844F8" w:rsidP="00F844F8">
            <w:pPr>
              <w:ind w:firstLine="0"/>
              <w:jc w:val="center"/>
              <w:rPr>
                <w:color w:val="000000" w:themeColor="text1"/>
              </w:rPr>
            </w:pPr>
          </w:p>
          <w:p w14:paraId="1CFE4DFE" w14:textId="77777777" w:rsidR="00F844F8" w:rsidRPr="00CB72A5" w:rsidRDefault="00CB72A5" w:rsidP="00F844F8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 xml:space="preserve">Requisitos funcionais: </w:t>
            </w:r>
          </w:p>
          <w:p w14:paraId="468AE601" w14:textId="77777777" w:rsidR="00CB72A5" w:rsidRPr="00CB72A5" w:rsidRDefault="00CB72A5" w:rsidP="00F844F8">
            <w:pPr>
              <w:ind w:firstLine="0"/>
              <w:jc w:val="center"/>
              <w:rPr>
                <w:color w:val="000000" w:themeColor="text1"/>
              </w:rPr>
            </w:pPr>
          </w:p>
          <w:p w14:paraId="7E174F47" w14:textId="72C54014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>4°: o sistema vai fazer uma identificação de pes</w:t>
            </w:r>
            <w:r w:rsidR="00BE4DA8">
              <w:rPr>
                <w:color w:val="000000" w:themeColor="text1"/>
              </w:rPr>
              <w:t>soas presentes dentro do escritó</w:t>
            </w:r>
            <w:r w:rsidRPr="00CB72A5">
              <w:rPr>
                <w:color w:val="000000" w:themeColor="text1"/>
              </w:rPr>
              <w:t>rio da empresa, at</w:t>
            </w:r>
            <w:r w:rsidR="00BE4DA8">
              <w:rPr>
                <w:color w:val="000000" w:themeColor="text1"/>
              </w:rPr>
              <w:t>ravés de monitoramento de câmera</w:t>
            </w:r>
            <w:r w:rsidRPr="00CB72A5">
              <w:rPr>
                <w:color w:val="000000" w:themeColor="text1"/>
              </w:rPr>
              <w:t xml:space="preserve"> por IA</w:t>
            </w:r>
          </w:p>
          <w:p w14:paraId="5F4944DC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18E3A5AF" w14:textId="7DADFF43" w:rsidR="00CB72A5" w:rsidRPr="00CB72A5" w:rsidRDefault="00BE4DA8" w:rsidP="00CB72A5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5°: o sistema irá</w:t>
            </w:r>
            <w:r w:rsidR="00CB72A5" w:rsidRPr="00CB72A5">
              <w:rPr>
                <w:color w:val="000000" w:themeColor="text1"/>
              </w:rPr>
              <w:t xml:space="preserve"> fazer o controle de ar condicionado das salas da empresa, por meio de comando de voz por IA</w:t>
            </w:r>
          </w:p>
          <w:p w14:paraId="7057E46B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6348CDFA" w14:textId="7D1F64BC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>6°: o sistema vai realizar um controle de efi</w:t>
            </w:r>
            <w:r w:rsidR="00BE4DA8">
              <w:rPr>
                <w:color w:val="000000" w:themeColor="text1"/>
              </w:rPr>
              <w:t>ciência do ar condicionado atravé</w:t>
            </w:r>
            <w:r w:rsidRPr="00CB72A5">
              <w:rPr>
                <w:color w:val="000000" w:themeColor="text1"/>
              </w:rPr>
              <w:t xml:space="preserve">s da presença ou não de pessoas </w:t>
            </w:r>
            <w:r w:rsidR="00BE4DA8">
              <w:rPr>
                <w:color w:val="000000" w:themeColor="text1"/>
              </w:rPr>
              <w:lastRenderedPageBreak/>
              <w:t>dentro do escritó</w:t>
            </w:r>
            <w:r w:rsidRPr="00CB72A5">
              <w:rPr>
                <w:color w:val="000000" w:themeColor="text1"/>
              </w:rPr>
              <w:t>rio da empresa</w:t>
            </w:r>
          </w:p>
          <w:p w14:paraId="73D5A6DC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54389E83" w14:textId="1B25E40E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>Requisitos não funcionais:</w:t>
            </w:r>
          </w:p>
          <w:p w14:paraId="17AAA61C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2262703A" w14:textId="47B65884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>4°: o sistema de co</w:t>
            </w:r>
            <w:r w:rsidR="00BE4DA8">
              <w:rPr>
                <w:color w:val="000000" w:themeColor="text1"/>
              </w:rPr>
              <w:t>ntrole de acesso de portas, será feito para 4 funcioná</w:t>
            </w:r>
            <w:r w:rsidRPr="00CB72A5">
              <w:rPr>
                <w:color w:val="000000" w:themeColor="text1"/>
              </w:rPr>
              <w:t>rios, que são 1 dire</w:t>
            </w:r>
            <w:r w:rsidR="00BE4DA8">
              <w:rPr>
                <w:color w:val="000000" w:themeColor="text1"/>
              </w:rPr>
              <w:t>tor e 3 funcioná</w:t>
            </w:r>
            <w:r w:rsidRPr="00CB72A5">
              <w:rPr>
                <w:color w:val="000000" w:themeColor="text1"/>
              </w:rPr>
              <w:t>rios do RH</w:t>
            </w:r>
          </w:p>
          <w:p w14:paraId="35782388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5CF7F6AA" w14:textId="60D856FC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  <w:r w:rsidRPr="00CB72A5">
              <w:rPr>
                <w:color w:val="000000" w:themeColor="text1"/>
              </w:rPr>
              <w:t>5°: o sistema de controle de iluminação</w:t>
            </w:r>
            <w:r w:rsidR="00BE4DA8">
              <w:rPr>
                <w:color w:val="000000" w:themeColor="text1"/>
              </w:rPr>
              <w:t xml:space="preserve"> é feito por monitoramento de câ</w:t>
            </w:r>
            <w:r w:rsidRPr="00CB72A5">
              <w:rPr>
                <w:color w:val="000000" w:themeColor="text1"/>
              </w:rPr>
              <w:t>mera</w:t>
            </w:r>
          </w:p>
          <w:p w14:paraId="2FBEC4EE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5F2189D8" w14:textId="70540E8B" w:rsidR="00CB72A5" w:rsidRPr="00CB72A5" w:rsidRDefault="00BE4DA8" w:rsidP="00CB72A5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6°: todos os funcioná</w:t>
            </w:r>
            <w:r w:rsidR="00CB72A5" w:rsidRPr="00CB72A5">
              <w:rPr>
                <w:color w:val="000000" w:themeColor="text1"/>
              </w:rPr>
              <w:t>rios irão ter acesso aos sistemas de controle de iluminação</w:t>
            </w:r>
          </w:p>
          <w:p w14:paraId="666F3B08" w14:textId="77777777" w:rsidR="00CB72A5" w:rsidRPr="00CB72A5" w:rsidRDefault="00CB72A5" w:rsidP="00CB72A5">
            <w:pPr>
              <w:ind w:firstLine="0"/>
              <w:jc w:val="center"/>
              <w:rPr>
                <w:color w:val="000000" w:themeColor="text1"/>
              </w:rPr>
            </w:pPr>
          </w:p>
          <w:p w14:paraId="5611A938" w14:textId="3C78765F" w:rsidR="00F844F8" w:rsidRDefault="00F844F8" w:rsidP="00F844F8">
            <w:pPr>
              <w:ind w:firstLine="0"/>
              <w:jc w:val="center"/>
            </w:pPr>
          </w:p>
        </w:tc>
        <w:tc>
          <w:tcPr>
            <w:tcW w:w="4858" w:type="dxa"/>
          </w:tcPr>
          <w:p w14:paraId="7C54B4CE" w14:textId="21D24659" w:rsidR="00F844F8" w:rsidRDefault="00F844F8" w:rsidP="00F844F8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lastRenderedPageBreak/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 w:rsidR="00B60A26">
              <w:rPr>
                <w:b/>
                <w:bCs/>
                <w:color w:val="113162"/>
              </w:rPr>
              <w:t xml:space="preserve">de Classe </w:t>
            </w:r>
            <w:r w:rsidRPr="00FB0323">
              <w:rPr>
                <w:b/>
                <w:bCs/>
                <w:color w:val="113162"/>
              </w:rPr>
              <w:t>(não esquecer do identificador pessoal):</w:t>
            </w:r>
            <w:r w:rsidR="008B626B">
              <w:rPr>
                <w:b/>
                <w:bCs/>
                <w:color w:val="113162"/>
              </w:rPr>
              <w:t xml:space="preserve"> RU: 4845775</w:t>
            </w:r>
          </w:p>
          <w:p w14:paraId="58A93D45" w14:textId="77777777" w:rsidR="00F844F8" w:rsidRPr="00FB0323" w:rsidRDefault="00F844F8" w:rsidP="00F844F8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</w:p>
          <w:p w14:paraId="254BBA61" w14:textId="7E55A568" w:rsidR="00F844F8" w:rsidRPr="00734D48" w:rsidRDefault="006E70B3" w:rsidP="008B626B">
            <w:pPr>
              <w:pStyle w:val="Legenda"/>
              <w:rPr>
                <w:bCs/>
              </w:rPr>
            </w:pPr>
            <w:r w:rsidRPr="006E70B3">
              <w:rPr>
                <w:b w:val="0"/>
                <w:iCs w:val="0"/>
                <w:noProof/>
                <w:color w:val="FF0000"/>
                <w:sz w:val="22"/>
                <w:szCs w:val="22"/>
              </w:rPr>
              <w:drawing>
                <wp:inline distT="0" distB="0" distL="0" distR="0" wp14:anchorId="5DC5DF92" wp14:editId="30A2DA5A">
                  <wp:extent cx="4851811" cy="1602741"/>
                  <wp:effectExtent l="0" t="0" r="6350" b="0"/>
                  <wp:docPr id="4" name="Imagem 4" descr="C:\Users\Pedro\Pictures\ZPD1QlD038NtFiNWbV-_9BJRK4hIa4AWYq1w0NL6ILNiKP3aLUdTEuvZEow4sYjhzFJ4--nPge5ONPMPBq7LvNjImmhM74sun8rw8MCXpjrNvj9p1-z2yeB-0sJ7Ob1uhY06NhYz2SNZlrRcMmUGRLbN5C43_wLSILeRo1D72BVK5KSobgJsgCh5vPW2HgC3UP1TSmvQ_BRVf2vXz0GhISt.png.cr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dro\Pictures\ZPD1QlD038NtFiNWbV-_9BJRK4hIa4AWYq1w0NL6ILNiKP3aLUdTEuvZEow4sYjhzFJ4--nPge5ONPMPBq7LvNjImmhM74sun8rw8MCXpjrNvj9p1-z2yeB-0sJ7Ob1uhY06NhYz2SNZlrRcMmUGRLbN5C43_wLSILeRo1D72BVK5KSobgJsgCh5vPW2HgC3UP1TSmvQ_BRVf2vXz0GhISt.png.cr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167" cy="1618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44F8" w:rsidRPr="00BB69FE">
              <w:t xml:space="preserve">Figura </w:t>
            </w:r>
            <w:r w:rsidR="00F844F8">
              <w:t>2</w:t>
            </w:r>
            <w:r w:rsidR="00F844F8" w:rsidRPr="00FE0A47">
              <w:rPr>
                <w:color w:val="FF0000"/>
              </w:rPr>
              <w:t xml:space="preserve">: </w:t>
            </w:r>
            <w:r w:rsidR="00843605">
              <w:rPr>
                <w:color w:val="FF0000"/>
              </w:rPr>
              <w:t xml:space="preserve">A figura acima apresenta um diagrama de classes, no qual apresenta 5 classes, elaborados com base em 6 requisitos funcionais, </w:t>
            </w:r>
            <w:r w:rsidR="003F5213">
              <w:rPr>
                <w:color w:val="FF0000"/>
              </w:rPr>
              <w:t>onde 1 dela</w:t>
            </w:r>
            <w:r w:rsidR="00843605">
              <w:rPr>
                <w:color w:val="FF0000"/>
              </w:rPr>
              <w:t xml:space="preserve">s apresenta 6 métodos, </w:t>
            </w:r>
            <w:r w:rsidR="003F5213">
              <w:rPr>
                <w:color w:val="FF0000"/>
              </w:rPr>
              <w:t>outra</w:t>
            </w:r>
            <w:r w:rsidR="00843605">
              <w:rPr>
                <w:color w:val="FF0000"/>
              </w:rPr>
              <w:t>s 3</w:t>
            </w:r>
            <w:r w:rsidR="003F5213">
              <w:rPr>
                <w:color w:val="FF0000"/>
              </w:rPr>
              <w:t xml:space="preserve"> distinta</w:t>
            </w:r>
            <w:r w:rsidR="00843605">
              <w:rPr>
                <w:color w:val="FF0000"/>
              </w:rPr>
              <w:t>s</w:t>
            </w:r>
            <w:r w:rsidR="003F5213">
              <w:rPr>
                <w:color w:val="FF0000"/>
              </w:rPr>
              <w:t xml:space="preserve"> </w:t>
            </w:r>
            <w:r w:rsidR="00843605">
              <w:rPr>
                <w:color w:val="FF0000"/>
              </w:rPr>
              <w:t xml:space="preserve">apresentando 1 atributo e 2 métodos, e mais 1 diferente, apresentando 1 atributo e 3 métodos. Além disso, o diagrama também </w:t>
            </w:r>
            <w:r w:rsidR="00EB7A53">
              <w:rPr>
                <w:color w:val="FF0000"/>
              </w:rPr>
              <w:t xml:space="preserve">apresenta os relacionamentos entre as classes existentes nele, que totalizam 4, onde cada um deles apresenta a multiplicidade de 1 para </w:t>
            </w:r>
            <w:proofErr w:type="gramStart"/>
            <w:r w:rsidR="00EB7A53">
              <w:rPr>
                <w:color w:val="FF0000"/>
              </w:rPr>
              <w:t>0..</w:t>
            </w:r>
            <w:proofErr w:type="gramEnd"/>
            <w:r w:rsidR="00EB7A53">
              <w:rPr>
                <w:color w:val="FF0000"/>
              </w:rPr>
              <w:t>*.</w:t>
            </w:r>
            <w:r w:rsidR="00487DFB">
              <w:rPr>
                <w:color w:val="FF0000"/>
              </w:rPr>
              <w:t xml:space="preserve">   </w:t>
            </w:r>
          </w:p>
        </w:tc>
        <w:bookmarkStart w:id="2" w:name="_GoBack"/>
        <w:bookmarkEnd w:id="2"/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2F74B667" w:rsidR="00E85A20" w:rsidRPr="00E83E3C" w:rsidRDefault="00E85A20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463FEF">
              <w:rPr>
                <w:b/>
                <w:bCs/>
                <w:color w:val="113162"/>
              </w:rPr>
              <w:t>Como fazemos para converter um requisito ou um grupo de requisitos em uma classe para o diagrama de classes</w:t>
            </w:r>
            <w:r w:rsidR="0040178C" w:rsidRPr="000D3A7F">
              <w:rPr>
                <w:b/>
                <w:bCs/>
                <w:color w:val="113162"/>
              </w:rPr>
              <w:t>?</w:t>
            </w:r>
          </w:p>
          <w:p w14:paraId="1000129D" w14:textId="56F68351" w:rsidR="00E85A20" w:rsidRPr="00734D48" w:rsidRDefault="00E85A20" w:rsidP="00120401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CA3592">
              <w:rPr>
                <w:color w:val="FF0000"/>
              </w:rPr>
              <w:t xml:space="preserve">Para convertermos </w:t>
            </w:r>
            <w:r w:rsidR="00606883">
              <w:rPr>
                <w:color w:val="FF0000"/>
              </w:rPr>
              <w:t xml:space="preserve">um requisito ou um grupo de requisitos em uma classe, primeiramente temos de verificar se o requisito representa alguma funcionalidade que o sistema irá realizar, ou seja, se ele é funcional, em seguida, encontramos nesse requisito o agente, aquele realiza a </w:t>
            </w:r>
            <w:r w:rsidR="00BE4DA8">
              <w:rPr>
                <w:color w:val="FF0000"/>
              </w:rPr>
              <w:t>aç</w:t>
            </w:r>
            <w:r w:rsidR="00265E01">
              <w:rPr>
                <w:color w:val="FF0000"/>
              </w:rPr>
              <w:t>ão do requisito funcional</w:t>
            </w:r>
            <w:r w:rsidR="00BE4DA8">
              <w:rPr>
                <w:color w:val="FF0000"/>
              </w:rPr>
              <w:t>, que é identificado através de um substantivo, após isso convertemos esse sujeito em uma classe.</w:t>
            </w:r>
          </w:p>
          <w:p w14:paraId="6DD6CC9A" w14:textId="77777777" w:rsidR="00E85A20" w:rsidRDefault="00E85A20" w:rsidP="00120401">
            <w:pPr>
              <w:pStyle w:val="PargrafodaLista"/>
              <w:ind w:left="457" w:firstLine="0"/>
            </w:pP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FF703" w14:textId="77777777" w:rsidR="006F607A" w:rsidRDefault="006F607A" w:rsidP="00B5761D">
      <w:r>
        <w:separator/>
      </w:r>
    </w:p>
    <w:p w14:paraId="23442E4B" w14:textId="77777777" w:rsidR="006F607A" w:rsidRDefault="006F607A" w:rsidP="00B5761D"/>
    <w:p w14:paraId="09B0C4FF" w14:textId="77777777" w:rsidR="006F607A" w:rsidRDefault="006F607A" w:rsidP="00B5761D"/>
  </w:endnote>
  <w:endnote w:type="continuationSeparator" w:id="0">
    <w:p w14:paraId="64C424F4" w14:textId="77777777" w:rsidR="006F607A" w:rsidRDefault="006F607A" w:rsidP="00B5761D">
      <w:r>
        <w:continuationSeparator/>
      </w:r>
    </w:p>
    <w:p w14:paraId="53CA9721" w14:textId="77777777" w:rsidR="006F607A" w:rsidRDefault="006F607A" w:rsidP="00B5761D"/>
    <w:p w14:paraId="1E14BBCF" w14:textId="77777777" w:rsidR="006F607A" w:rsidRDefault="006F607A" w:rsidP="00B5761D"/>
  </w:endnote>
  <w:endnote w:type="continuationNotice" w:id="1">
    <w:p w14:paraId="6C65DEB6" w14:textId="77777777" w:rsidR="006F607A" w:rsidRDefault="006F60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C30956">
          <w:rPr>
            <w:noProof/>
            <w:color w:val="F5A607"/>
          </w:rPr>
          <w:t>4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15497" w14:textId="77777777" w:rsidR="006F607A" w:rsidRDefault="006F607A" w:rsidP="00B5761D">
      <w:r>
        <w:separator/>
      </w:r>
    </w:p>
    <w:p w14:paraId="460714E0" w14:textId="77777777" w:rsidR="006F607A" w:rsidRDefault="006F607A" w:rsidP="00B5761D"/>
    <w:p w14:paraId="18B89E22" w14:textId="77777777" w:rsidR="006F607A" w:rsidRDefault="006F607A" w:rsidP="00B5761D"/>
  </w:footnote>
  <w:footnote w:type="continuationSeparator" w:id="0">
    <w:p w14:paraId="2E846AFD" w14:textId="77777777" w:rsidR="006F607A" w:rsidRDefault="006F607A" w:rsidP="00B5761D">
      <w:r>
        <w:continuationSeparator/>
      </w:r>
    </w:p>
    <w:p w14:paraId="29093185" w14:textId="77777777" w:rsidR="006F607A" w:rsidRDefault="006F607A" w:rsidP="00B5761D"/>
    <w:p w14:paraId="60BD8B57" w14:textId="77777777" w:rsidR="006F607A" w:rsidRDefault="006F607A" w:rsidP="00B5761D"/>
  </w:footnote>
  <w:footnote w:type="continuationNotice" w:id="1">
    <w:p w14:paraId="649D019A" w14:textId="77777777" w:rsidR="006F607A" w:rsidRDefault="006F607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37A22E93" w:rsidR="00FB0992" w:rsidRDefault="007E0654" w:rsidP="007B06F8">
    <w:pPr>
      <w:pStyle w:val="CabealhodoSumrio"/>
    </w:pPr>
    <w:r>
      <w:t>Análise e Modelagem de Sistemas</w:t>
    </w:r>
  </w:p>
  <w:p w14:paraId="2449EB30" w14:textId="01FF279D" w:rsidR="00FB0992" w:rsidRDefault="00FB0992" w:rsidP="0094728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22"/>
  </w:num>
  <w:num w:numId="5">
    <w:abstractNumId w:val="20"/>
  </w:num>
  <w:num w:numId="6">
    <w:abstractNumId w:val="6"/>
  </w:num>
  <w:num w:numId="7">
    <w:abstractNumId w:val="19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18"/>
  </w:num>
  <w:num w:numId="13">
    <w:abstractNumId w:val="21"/>
  </w:num>
  <w:num w:numId="14">
    <w:abstractNumId w:val="2"/>
  </w:num>
  <w:num w:numId="15">
    <w:abstractNumId w:val="4"/>
  </w:num>
  <w:num w:numId="16">
    <w:abstractNumId w:val="12"/>
  </w:num>
  <w:num w:numId="17">
    <w:abstractNumId w:val="7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1"/>
  </w:num>
  <w:num w:numId="2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5E01"/>
    <w:rsid w:val="0026611E"/>
    <w:rsid w:val="00266CE6"/>
    <w:rsid w:val="00267266"/>
    <w:rsid w:val="00267F84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23E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2407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213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3FEF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3E91"/>
    <w:rsid w:val="00484D95"/>
    <w:rsid w:val="004854C9"/>
    <w:rsid w:val="004856BC"/>
    <w:rsid w:val="00485CC6"/>
    <w:rsid w:val="00486E66"/>
    <w:rsid w:val="0048735D"/>
    <w:rsid w:val="00487506"/>
    <w:rsid w:val="00487DFB"/>
    <w:rsid w:val="00491D92"/>
    <w:rsid w:val="00492EB7"/>
    <w:rsid w:val="00494B40"/>
    <w:rsid w:val="00497335"/>
    <w:rsid w:val="004977A3"/>
    <w:rsid w:val="004A0EAF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203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6A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6883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0B3"/>
    <w:rsid w:val="006E784C"/>
    <w:rsid w:val="006E7A4D"/>
    <w:rsid w:val="006F1481"/>
    <w:rsid w:val="006F273A"/>
    <w:rsid w:val="006F2B2B"/>
    <w:rsid w:val="006F2D56"/>
    <w:rsid w:val="006F3CF2"/>
    <w:rsid w:val="006F607A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065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3605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6B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19BB"/>
    <w:rsid w:val="008E3095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2B87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0FD8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4084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5825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6A70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0A26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4DA8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0956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BF4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3592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B72A5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901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285A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A6AB4"/>
    <w:rsid w:val="00EB0C6D"/>
    <w:rsid w:val="00EB208B"/>
    <w:rsid w:val="00EB2A92"/>
    <w:rsid w:val="00EB4B11"/>
    <w:rsid w:val="00EB4CD1"/>
    <w:rsid w:val="00EB65C9"/>
    <w:rsid w:val="00EB7A53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44F8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0D67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1CEB5-1FD8-47F5-ADC0-20868665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697</TotalTime>
  <Pages>1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Conta da Microsoft</cp:lastModifiedBy>
  <cp:revision>62</cp:revision>
  <cp:lastPrinted>2024-10-04T03:53:00Z</cp:lastPrinted>
  <dcterms:created xsi:type="dcterms:W3CDTF">2021-06-20T16:18:00Z</dcterms:created>
  <dcterms:modified xsi:type="dcterms:W3CDTF">2024-10-04T04:11:00Z</dcterms:modified>
</cp:coreProperties>
</file>